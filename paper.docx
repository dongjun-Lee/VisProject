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EC853" w14:textId="107D9A92" w:rsidR="00FA1C86" w:rsidRDefault="00D53A1C">
      <w:pPr>
        <w:pStyle w:val="a4"/>
      </w:pPr>
      <w:r>
        <w:t>Interactive Clustering with Visualization</w:t>
      </w:r>
    </w:p>
    <w:p w14:paraId="03D80062" w14:textId="77777777" w:rsidR="00FA1C86" w:rsidRDefault="00D53A1C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0935631" w14:textId="77777777" w:rsidR="00FA1C86" w:rsidRDefault="00D53A1C"/>
    <w:p w14:paraId="7F5E5E2E" w14:textId="77777777" w:rsidR="00FA1C86" w:rsidRPr="00175BFF" w:rsidRDefault="00076179">
      <w:pPr>
        <w:pStyle w:val="AuthorInformation"/>
      </w:pPr>
      <w:r w:rsidRPr="00175BFF">
        <w:t>Author</w:t>
      </w:r>
      <w:r>
        <w:t xml:space="preserve"> 1*</w:t>
      </w:r>
    </w:p>
    <w:p w14:paraId="624FF662" w14:textId="77777777" w:rsidR="00FA1C86" w:rsidRPr="00175BFF" w:rsidRDefault="00076179" w:rsidP="00C52E75">
      <w:pPr>
        <w:pStyle w:val="Affiliation"/>
      </w:pPr>
      <w:r w:rsidRPr="00175BFF">
        <w:t>Organization or School</w:t>
      </w:r>
    </w:p>
    <w:p w14:paraId="30ABE831" w14:textId="77777777" w:rsidR="00C52E75" w:rsidRDefault="00D53A1C"/>
    <w:p w14:paraId="4DF76A6E" w14:textId="77777777" w:rsidR="00C52E75" w:rsidRDefault="00D53A1C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27BAD481" w14:textId="77777777" w:rsidR="00C52E75" w:rsidRPr="00175BFF" w:rsidRDefault="00076179" w:rsidP="00C52E75">
      <w:pPr>
        <w:pStyle w:val="Abstract"/>
      </w:pPr>
      <w:r w:rsidRPr="00175BFF">
        <w:lastRenderedPageBreak/>
        <w:t>Abstract</w:t>
      </w:r>
    </w:p>
    <w:p w14:paraId="45772AD6" w14:textId="4CDC8CAC"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  <w:bookmarkStart w:id="0" w:name="_GoBack"/>
      <w:bookmarkEnd w:id="0"/>
    </w:p>
    <w:p w14:paraId="07B322A5" w14:textId="77777777"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14:paraId="7E44D1AE" w14:textId="77777777"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312CF3D4" w14:textId="77777777" w:rsidR="00C52E75" w:rsidRPr="007D0943" w:rsidRDefault="00076179" w:rsidP="00C52E75">
      <w:pPr>
        <w:pStyle w:val="1"/>
      </w:pPr>
      <w:r>
        <w:t>Introduction</w:t>
      </w:r>
    </w:p>
    <w:p w14:paraId="2492C9FC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 </w:t>
      </w:r>
      <w:r w:rsidR="00D53A1C">
        <w:fldChar w:fldCharType="begin"/>
      </w:r>
      <w:r w:rsidR="00D53A1C">
        <w:instrText xml:space="preserve"> REF _Ref6979508 \r </w:instrText>
      </w:r>
      <w:r w:rsidR="00D53A1C">
        <w:fldChar w:fldCharType="separate"/>
      </w:r>
      <w:r w:rsidR="009963FC">
        <w:t>[1]</w:t>
      </w:r>
      <w:r w:rsidR="00D53A1C">
        <w:fldChar w:fldCharType="end"/>
      </w:r>
      <w:r>
        <w:t>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2E5B845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7F0D580" w14:textId="51C2C6F0" w:rsidR="00C52E75" w:rsidRDefault="00E23936">
      <w:pPr>
        <w:pStyle w:val="Body"/>
      </w:pPr>
      <w:r>
        <w:rPr>
          <w:noProof/>
          <w:sz w:val="20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349027" wp14:editId="2140E5F6">
                <wp:simplePos x="0" y="0"/>
                <wp:positionH relativeFrom="column">
                  <wp:align>left</wp:align>
                </wp:positionH>
                <wp:positionV relativeFrom="page">
                  <wp:posOffset>8686800</wp:posOffset>
                </wp:positionV>
                <wp:extent cx="3086100" cy="45720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EFD7" w14:textId="77777777" w:rsidR="00C52E75" w:rsidRDefault="00076179" w:rsidP="00C52E75">
                            <w:pPr>
                              <w:ind w:firstLine="0"/>
                            </w:pPr>
                            <w:r>
                              <w:t>LEAVE 0.5 INCH SPACE AT BOTTOM OF LEFT COLUMN ON FIRST PAGE FOR COPYRIGHT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490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684pt;width:243pt;height:36pt;z-index:2516572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" stroked="f">
                <v:textbox>
                  <w:txbxContent>
                    <w:p w14:paraId="1F69EFD7" w14:textId="77777777" w:rsidR="00C52E75" w:rsidRDefault="00076179" w:rsidP="00C52E75">
                      <w:pPr>
                        <w:ind w:firstLine="0"/>
                      </w:pPr>
                      <w:r>
                        <w:t>LEAVE 0.5 INCH SPACE AT BOTTOM OF LEFT COLUMN ON FIRST PAGE FOR COPYRIGHT BLOCK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D3B4573" w14:textId="77777777" w:rsidR="00C52E75" w:rsidRDefault="00076179">
      <w:pPr>
        <w:pStyle w:val="1"/>
      </w:pPr>
      <w:r>
        <w:t>Theory</w:t>
      </w:r>
    </w:p>
    <w:p w14:paraId="25E41E3A" w14:textId="77777777" w:rsidR="00C52E75" w:rsidRDefault="00076179" w:rsidP="00C52E75">
      <w:pPr>
        <w:pStyle w:val="BodyNoIndent"/>
      </w:pPr>
      <w:r>
        <w:t xml:space="preserve">Lorem ipsum dolor sit amet, consectetuer adipiscing elit, sed diam </w:t>
      </w:r>
    </w:p>
    <w:p w14:paraId="3B685B8E" w14:textId="77777777" w:rsidR="00C52E75" w:rsidRDefault="00D53A1C" w:rsidP="00C52E75">
      <w:pPr>
        <w:pStyle w:val="BodyNoIndent"/>
      </w:pPr>
    </w:p>
    <w:p w14:paraId="2D8D312D" w14:textId="77777777" w:rsidR="00C52E75" w:rsidRDefault="00D53A1C" w:rsidP="00C52E75">
      <w:pPr>
        <w:pStyle w:val="BodyNoIndent"/>
      </w:pPr>
    </w:p>
    <w:p w14:paraId="1CA455FB" w14:textId="77777777"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r w:rsidR="00D53A1C">
        <w:fldChar w:fldCharType="begin"/>
      </w:r>
      <w:r w:rsidR="00D53A1C">
        <w:instrText xml:space="preserve"> REF _Ref6979519 \r </w:instrText>
      </w:r>
      <w:r w:rsidR="00D53A1C">
        <w:fldChar w:fldCharType="separate"/>
      </w:r>
      <w:r w:rsidR="009963FC">
        <w:t>[2]</w:t>
      </w:r>
      <w:r w:rsidR="00D53A1C">
        <w:fldChar w:fldCharType="end"/>
      </w:r>
      <w:r w:rsidR="00D53A1C">
        <w:fldChar w:fldCharType="begin"/>
      </w:r>
      <w:r w:rsidR="00D53A1C">
        <w:instrText xml:space="preserve"> REF _Ref6979522 \r </w:instrText>
      </w:r>
      <w:r w:rsidR="00D53A1C">
        <w:fldChar w:fldCharType="separate"/>
      </w:r>
      <w:r w:rsidR="009963FC">
        <w:t>[3]</w:t>
      </w:r>
      <w:r w:rsidR="00D53A1C">
        <w:fldChar w:fldCharType="end"/>
      </w:r>
      <w:r>
        <w:t>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7832E5C" w14:textId="77777777" w:rsidR="00C52E75" w:rsidRDefault="00076179">
      <w:pPr>
        <w:pStyle w:val="2"/>
      </w:pPr>
      <w:r>
        <w:t>Subsection One</w:t>
      </w:r>
    </w:p>
    <w:p w14:paraId="2E9677C2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D7D1C60" w14:textId="77777777" w:rsidR="00C52E75" w:rsidRDefault="00D53A1C"/>
    <w:p w14:paraId="23B672FB" w14:textId="77777777" w:rsidR="00C52E75" w:rsidRDefault="00076179">
      <w:r>
        <w:rPr>
          <w:noProof/>
          <w:lang w:val="en-US" w:eastAsia="ko-KR"/>
        </w:rPr>
        <w:drawing>
          <wp:inline distT="0" distB="0" distL="0" distR="0" wp14:anchorId="2F8B02E8" wp14:editId="02FB56DA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5D470" w14:textId="77777777" w:rsidR="00C52E75" w:rsidRDefault="00076179" w:rsidP="00C52E75">
      <w:pPr>
        <w:pStyle w:val="FigureCaption"/>
        <w:jc w:val="both"/>
      </w:pPr>
      <w:r>
        <w:t>Two boxes. One filled with confetti.</w:t>
      </w:r>
    </w:p>
    <w:p w14:paraId="42938A94" w14:textId="77777777" w:rsidR="00C52E75" w:rsidRDefault="00076179">
      <w:pPr>
        <w:pStyle w:val="2"/>
      </w:pPr>
      <w:r>
        <w:t>Subsection Two</w:t>
      </w:r>
    </w:p>
    <w:p w14:paraId="31382AF4" w14:textId="5995548A" w:rsidR="00C52E75" w:rsidRDefault="00E23936" w:rsidP="00C52E75">
      <w:pPr>
        <w:pStyle w:val="BodyNoIndent"/>
      </w:pPr>
      <w:r>
        <w:rPr>
          <w:noProof/>
          <w:sz w:val="20"/>
          <w:lang w:eastAsia="ko-KR"/>
        </w:rPr>
        <mc:AlternateContent>
          <mc:Choice Requires="wps">
            <w:drawing>
              <wp:anchor distT="45720" distB="0" distL="114300" distR="114300" simplePos="0" relativeHeight="251658240" behindDoc="0" locked="0" layoutInCell="1" allowOverlap="1" wp14:anchorId="7F3F9121" wp14:editId="2DC0D417">
                <wp:simplePos x="0" y="0"/>
                <wp:positionH relativeFrom="column">
                  <wp:posOffset>-3431540</wp:posOffset>
                </wp:positionH>
                <wp:positionV relativeFrom="page">
                  <wp:posOffset>8295640</wp:posOffset>
                </wp:positionV>
                <wp:extent cx="3086100" cy="342900"/>
                <wp:effectExtent l="0" t="2540" r="254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2429E" w14:textId="77777777" w:rsidR="00C52E75" w:rsidRDefault="00076179">
                            <w:pPr>
                              <w:pBdr>
                                <w:top w:val="single" w:sz="4" w:space="4" w:color="auto"/>
                              </w:pBdr>
                            </w:pPr>
                            <w:r>
                              <w:t>*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F9121" id="Text_x0020_Box_x0020_3" o:spid="_x0000_s1027" type="#_x0000_t202" style="position:absolute;left:0;text-align:left;margin-left:-270.2pt;margin-top:653.2pt;width:243pt;height:27pt;z-index:251658240;visibility:visible;mso-wrap-style:square;mso-width-percent:0;mso-height-percent:0;mso-wrap-distance-left:9pt;mso-wrap-distance-top:3.6pt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" stroked="f" strokeweight="3pt">
                <v:textbox>
                  <w:txbxContent>
                    <w:p w14:paraId="56C2429E" w14:textId="77777777" w:rsidR="00C52E75" w:rsidRDefault="00076179">
                      <w:pPr>
                        <w:pBdr>
                          <w:top w:val="single" w:sz="4" w:space="4" w:color="auto"/>
                        </w:pBdr>
                      </w:pPr>
                      <w:r>
                        <w:t>* email address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2D4AEA7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43D189B" w14:textId="77777777" w:rsidR="00C52E75" w:rsidRDefault="00076179">
      <w:pPr>
        <w:pStyle w:val="1"/>
      </w:pPr>
      <w:r>
        <w:lastRenderedPageBreak/>
        <w:t>Discussion</w:t>
      </w:r>
    </w:p>
    <w:p w14:paraId="76E5C74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81AC7E1" w14:textId="77777777" w:rsidR="00C52E75" w:rsidRDefault="00076179">
      <w:pPr>
        <w:pStyle w:val="2"/>
      </w:pPr>
      <w:r>
        <w:t>Subsection One</w:t>
      </w:r>
    </w:p>
    <w:p w14:paraId="667301E4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51C6B08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051"/>
        <w:gridCol w:w="751"/>
      </w:tblGrid>
      <w:tr w:rsidR="00C52E75" w14:paraId="1C3CE54A" w14:textId="77777777">
        <w:trPr>
          <w:trHeight w:val="1044"/>
        </w:trPr>
        <w:tc>
          <w:tcPr>
            <w:tcW w:w="4248" w:type="dxa"/>
            <w:vAlign w:val="center"/>
          </w:tcPr>
          <w:p w14:paraId="0E42FEA1" w14:textId="77777777" w:rsidR="00C52E75" w:rsidRDefault="00076179">
            <w:pPr>
              <w:pStyle w:val="Body"/>
              <w:jc w:val="center"/>
            </w:pPr>
            <w:r>
              <w:rPr>
                <w:position w:val="-32"/>
              </w:rPr>
              <w:object w:dxaOrig="1040" w:dyaOrig="760" w14:anchorId="44AF98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pt;height:38pt" o:ole="">
                  <v:imagedata r:id="rId6" o:title=""/>
                </v:shape>
                <o:OLEObject Type="Embed" ProgID="Equation.3" ShapeID="_x0000_i1025" DrawAspect="Content" ObjectID="_1542894900" r:id="rId7"/>
              </w:object>
            </w:r>
          </w:p>
        </w:tc>
        <w:tc>
          <w:tcPr>
            <w:tcW w:w="763" w:type="dxa"/>
            <w:vAlign w:val="center"/>
          </w:tcPr>
          <w:p w14:paraId="3B2F2F78" w14:textId="77777777"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6735016D" w14:textId="77777777" w:rsidR="00C52E75" w:rsidRDefault="00076179">
      <w:pPr>
        <w:pStyle w:val="Body"/>
      </w:pPr>
      <w:r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7849F9E" w14:textId="77777777" w:rsidR="00C52E75" w:rsidRDefault="00076179">
      <w:pPr>
        <w:pStyle w:val="2"/>
      </w:pPr>
      <w:r>
        <w:t>Subsection Two</w:t>
      </w:r>
    </w:p>
    <w:p w14:paraId="35EC554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68F64F9" w14:textId="77777777" w:rsidR="00C52E75" w:rsidRDefault="00076179">
      <w:pPr>
        <w:pStyle w:val="3"/>
      </w:pPr>
      <w:r>
        <w:t>Subsection One</w:t>
      </w:r>
    </w:p>
    <w:p w14:paraId="06216D7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B703861" w14:textId="77777777" w:rsidR="00C52E75" w:rsidRDefault="00076179">
      <w:pPr>
        <w:pStyle w:val="3"/>
      </w:pPr>
      <w:r>
        <w:t>Subsection Two</w:t>
      </w:r>
    </w:p>
    <w:p w14:paraId="2B2FC126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consequat. Duis autem vel eum iriure dolor in hendrerit in vulpu-tate velit esse molestie consequat, vel illum dolore eu feugiat nulla </w:t>
      </w:r>
      <w:r>
        <w:lastRenderedPageBreak/>
        <w:t>facilisis at vero eros et accumsan et iusto odio dignissim qui blan-dit praesent luptatum zzril delenit augue duis dolore te feugait nulla facilisi.</w:t>
      </w:r>
    </w:p>
    <w:p w14:paraId="62119576" w14:textId="77777777" w:rsidR="00C52E75" w:rsidRDefault="00076179">
      <w:pPr>
        <w:pStyle w:val="Body"/>
        <w:rPr>
          <w:b/>
        </w:rPr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79FB4B8" w14:textId="77777777" w:rsidR="00C52E75" w:rsidRDefault="00076179">
      <w:pPr>
        <w:pStyle w:val="1"/>
      </w:pPr>
      <w:r>
        <w:t>Conclusion</w:t>
      </w:r>
    </w:p>
    <w:p w14:paraId="24E4E36B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BF53AE9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14:paraId="09E201F2" w14:textId="77777777" w:rsidR="00C52E75" w:rsidRDefault="00076179">
      <w:pPr>
        <w:pStyle w:val="ReferenceTitle"/>
      </w:pPr>
      <w:r>
        <w:t>References</w:t>
      </w:r>
    </w:p>
    <w:p w14:paraId="3E7159C9" w14:textId="77777777" w:rsidR="00C52E75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14:paraId="1D8E48B1" w14:textId="77777777" w:rsidR="00C52E75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14:paraId="76876B84" w14:textId="77777777" w:rsidR="00C52E75" w:rsidRDefault="00076179">
      <w:pPr>
        <w:pStyle w:val="Reference"/>
      </w:pPr>
      <w:bookmarkStart w:id="3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</w:t>
      </w:r>
      <w:proofErr w:type="gramStart"/>
      <w:r>
        <w:t>),Com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Medi">
    <w:altName w:val="Angsana New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FC"/>
    <w:rsid w:val="00076179"/>
    <w:rsid w:val="009963FC"/>
    <w:rsid w:val="00D53A1C"/>
    <w:rsid w:val="00E239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213F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HD:Users:megh:VisWeb:gruvi:Web:vis:Templates:word_conf_vgtc_12:sample-paper.dot</Template>
  <TotalTime>6</TotalTime>
  <Pages>2</Pages>
  <Words>1523</Words>
  <Characters>8684</Characters>
  <Application>Microsoft Macintosh Word</Application>
  <DocSecurity>0</DocSecurity>
  <Lines>72</Lines>
  <Paragraphs>20</Paragraphs>
  <ScaleCrop>false</ScaleCrop>
  <Company>Home</Company>
  <LinksUpToDate>false</LinksUpToDate>
  <CharactersWithSpaces>10187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이동준</cp:lastModifiedBy>
  <cp:revision>3</cp:revision>
  <cp:lastPrinted>2012-01-18T03:39:00Z</cp:lastPrinted>
  <dcterms:created xsi:type="dcterms:W3CDTF">2016-12-10T07:53:00Z</dcterms:created>
  <dcterms:modified xsi:type="dcterms:W3CDTF">2016-12-10T08:08:00Z</dcterms:modified>
</cp:coreProperties>
</file>